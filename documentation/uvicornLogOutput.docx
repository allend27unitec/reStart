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082E" w14:textId="6B5521E9" w:rsidR="000A142D" w:rsidRDefault="000A142D" w:rsidP="000A142D">
      <w:r>
        <w:t>Part 2.</w:t>
      </w:r>
      <w:r>
        <w:t>1</w:t>
      </w:r>
      <w:r>
        <w:t xml:space="preserve"> </w:t>
      </w:r>
    </w:p>
    <w:p w14:paraId="5C66D8FA" w14:textId="6B6C7CBB" w:rsidR="000A142D" w:rsidRDefault="000A142D" w:rsidP="006852DD">
      <w:r>
        <w:t xml:space="preserve">An example of a </w:t>
      </w:r>
      <w:proofErr w:type="spellStart"/>
      <w:r>
        <w:t>Dict</w:t>
      </w:r>
      <w:proofErr w:type="spellEnd"/>
      <w:r>
        <w:t>[‘message’, Message] is commented in code. I used a List[Message] with an id for primary key.</w:t>
      </w:r>
    </w:p>
    <w:p w14:paraId="027CE724" w14:textId="3B6BF8B9" w:rsidR="000A142D" w:rsidRDefault="000A142D" w:rsidP="006852DD">
      <w:r>
        <w:t>The autoincrement and overwrite protection:</w:t>
      </w:r>
    </w:p>
    <w:p w14:paraId="0A044FBA" w14:textId="77777777" w:rsidR="000A142D" w:rsidRPr="000A142D" w:rsidRDefault="000A142D" w:rsidP="000A142D">
      <w:pPr>
        <w:rPr>
          <w:rFonts w:ascii="Lucida Console" w:hAnsi="Lucida Console"/>
          <w:sz w:val="20"/>
          <w:szCs w:val="20"/>
        </w:rPr>
      </w:pPr>
      <w:r w:rsidRPr="000A142D">
        <w:rPr>
          <w:rFonts w:ascii="Lucida Console" w:hAnsi="Lucida Console"/>
          <w:sz w:val="20"/>
          <w:szCs w:val="20"/>
        </w:rPr>
        <w:t xml:space="preserve">INFO:     attempt to get message with </w:t>
      </w:r>
      <w:proofErr w:type="spellStart"/>
      <w:r w:rsidRPr="000A142D">
        <w:rPr>
          <w:rFonts w:ascii="Lucida Console" w:hAnsi="Lucida Console"/>
          <w:sz w:val="20"/>
          <w:szCs w:val="20"/>
        </w:rPr>
        <w:t>message_id</w:t>
      </w:r>
      <w:proofErr w:type="spellEnd"/>
      <w:r w:rsidRPr="000A142D">
        <w:rPr>
          <w:rFonts w:ascii="Lucida Console" w:hAnsi="Lucida Console"/>
          <w:sz w:val="20"/>
          <w:szCs w:val="20"/>
        </w:rPr>
        <w:t xml:space="preserve"> 1</w:t>
      </w:r>
    </w:p>
    <w:p w14:paraId="627358C7" w14:textId="77777777" w:rsidR="000A142D" w:rsidRPr="000A142D" w:rsidRDefault="000A142D" w:rsidP="000A142D">
      <w:pPr>
        <w:rPr>
          <w:rFonts w:ascii="Lucida Console" w:hAnsi="Lucida Console"/>
          <w:sz w:val="20"/>
          <w:szCs w:val="20"/>
        </w:rPr>
      </w:pPr>
      <w:r w:rsidRPr="000A142D">
        <w:rPr>
          <w:rFonts w:ascii="Lucida Console" w:hAnsi="Lucida Console"/>
          <w:sz w:val="20"/>
          <w:szCs w:val="20"/>
        </w:rPr>
        <w:t>ERROR:    attempt to create message with id 1 - already exists.</w:t>
      </w:r>
    </w:p>
    <w:p w14:paraId="7E21ABB2" w14:textId="77777777" w:rsidR="000A142D" w:rsidRPr="000A142D" w:rsidRDefault="000A142D" w:rsidP="000A142D">
      <w:pPr>
        <w:rPr>
          <w:rFonts w:ascii="Lucida Console" w:hAnsi="Lucida Console"/>
          <w:sz w:val="20"/>
          <w:szCs w:val="20"/>
        </w:rPr>
      </w:pPr>
      <w:r w:rsidRPr="000A142D">
        <w:rPr>
          <w:rFonts w:ascii="Lucida Console" w:hAnsi="Lucida Console"/>
          <w:sz w:val="20"/>
          <w:szCs w:val="20"/>
        </w:rPr>
        <w:t>Auto-incrementing - new id is 4</w:t>
      </w:r>
    </w:p>
    <w:p w14:paraId="65E30CDD" w14:textId="6CC4D0F6" w:rsidR="000A142D" w:rsidRPr="000A142D" w:rsidRDefault="000A142D" w:rsidP="000A142D">
      <w:pPr>
        <w:rPr>
          <w:rFonts w:ascii="Lucida Console" w:hAnsi="Lucida Console"/>
          <w:sz w:val="20"/>
          <w:szCs w:val="20"/>
        </w:rPr>
      </w:pPr>
      <w:r w:rsidRPr="000A142D">
        <w:rPr>
          <w:rFonts w:ascii="Lucida Console" w:hAnsi="Lucida Console"/>
          <w:sz w:val="20"/>
          <w:szCs w:val="20"/>
        </w:rPr>
        <w:t>INFO:     127.0.0.1:50536 - "POST /</w:t>
      </w:r>
      <w:proofErr w:type="spellStart"/>
      <w:r w:rsidRPr="000A142D">
        <w:rPr>
          <w:rFonts w:ascii="Lucida Console" w:hAnsi="Lucida Console"/>
          <w:sz w:val="20"/>
          <w:szCs w:val="20"/>
        </w:rPr>
        <w:t>api</w:t>
      </w:r>
      <w:proofErr w:type="spellEnd"/>
      <w:r w:rsidRPr="000A142D">
        <w:rPr>
          <w:rFonts w:ascii="Lucida Console" w:hAnsi="Lucida Console"/>
          <w:sz w:val="20"/>
          <w:szCs w:val="20"/>
        </w:rPr>
        <w:t>/create HTTP/1.1" 201 Created</w:t>
      </w:r>
    </w:p>
    <w:p w14:paraId="1864D779" w14:textId="77777777" w:rsidR="000A142D" w:rsidRDefault="000A142D" w:rsidP="006852DD"/>
    <w:p w14:paraId="5916ECD9" w14:textId="6FAAF261" w:rsidR="006852DD" w:rsidRDefault="006852DD" w:rsidP="006852DD">
      <w:r>
        <w:t xml:space="preserve">Part 2.2 </w:t>
      </w:r>
    </w:p>
    <w:p w14:paraId="2D632108" w14:textId="77777777" w:rsidR="006852DD" w:rsidRDefault="006852DD" w:rsidP="006852DD"/>
    <w:p w14:paraId="12919C26" w14:textId="77777777" w:rsidR="000A142D" w:rsidRPr="000A142D" w:rsidRDefault="000A142D" w:rsidP="000A142D">
      <w:pPr>
        <w:rPr>
          <w:rFonts w:ascii="Lucida Console" w:hAnsi="Lucida Console"/>
          <w:sz w:val="20"/>
          <w:szCs w:val="20"/>
        </w:rPr>
      </w:pPr>
      <w:r w:rsidRPr="000A142D">
        <w:rPr>
          <w:rFonts w:ascii="Lucida Console" w:hAnsi="Lucida Console"/>
          <w:sz w:val="20"/>
          <w:szCs w:val="20"/>
        </w:rPr>
        <w:t>INFO:     get all messages (count: 3)</w:t>
      </w:r>
    </w:p>
    <w:p w14:paraId="05545E66" w14:textId="7720200A" w:rsidR="000A142D" w:rsidRPr="000A142D" w:rsidRDefault="000A142D" w:rsidP="000A142D">
      <w:pPr>
        <w:rPr>
          <w:rFonts w:ascii="Lucida Console" w:hAnsi="Lucida Console"/>
          <w:sz w:val="20"/>
          <w:szCs w:val="20"/>
        </w:rPr>
      </w:pPr>
      <w:r w:rsidRPr="000A142D">
        <w:rPr>
          <w:rFonts w:ascii="Lucida Console" w:hAnsi="Lucida Console"/>
          <w:sz w:val="20"/>
          <w:szCs w:val="20"/>
        </w:rPr>
        <w:t>INFO:     127.0.0.1:50531 - "GET /</w:t>
      </w:r>
      <w:proofErr w:type="spellStart"/>
      <w:r w:rsidRPr="000A142D">
        <w:rPr>
          <w:rFonts w:ascii="Lucida Console" w:hAnsi="Lucida Console"/>
          <w:sz w:val="20"/>
          <w:szCs w:val="20"/>
        </w:rPr>
        <w:t>api</w:t>
      </w:r>
      <w:proofErr w:type="spellEnd"/>
      <w:r w:rsidRPr="000A142D">
        <w:rPr>
          <w:rFonts w:ascii="Lucida Console" w:hAnsi="Lucida Console"/>
          <w:sz w:val="20"/>
          <w:szCs w:val="20"/>
        </w:rPr>
        <w:t>/</w:t>
      </w:r>
      <w:proofErr w:type="spellStart"/>
      <w:r w:rsidRPr="000A142D">
        <w:rPr>
          <w:rFonts w:ascii="Lucida Console" w:hAnsi="Lucida Console"/>
          <w:sz w:val="20"/>
          <w:szCs w:val="20"/>
        </w:rPr>
        <w:t>get_messages</w:t>
      </w:r>
      <w:proofErr w:type="spellEnd"/>
      <w:r w:rsidRPr="000A142D">
        <w:rPr>
          <w:rFonts w:ascii="Lucida Console" w:hAnsi="Lucida Console"/>
          <w:sz w:val="20"/>
          <w:szCs w:val="20"/>
        </w:rPr>
        <w:t xml:space="preserve"> HTTP/1.1" 200 OK</w:t>
      </w:r>
    </w:p>
    <w:p w14:paraId="00C62D7E" w14:textId="5F89327F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INFO:     Waiting for application startup.</w:t>
      </w:r>
    </w:p>
    <w:p w14:paraId="4DCBE5C8" w14:textId="77777777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INFO:     Application startup complete.</w:t>
      </w:r>
    </w:p>
    <w:p w14:paraId="223B0D8A" w14:textId="77777777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INFO:     get all messages (count: 0)</w:t>
      </w:r>
    </w:p>
    <w:p w14:paraId="4E832AF1" w14:textId="77777777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ERROR:    no messages</w:t>
      </w:r>
    </w:p>
    <w:p w14:paraId="19455D0A" w14:textId="19134827" w:rsidR="004F34C3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INFO:     127.0.0.1:50499 - "GET /</w:t>
      </w:r>
      <w:proofErr w:type="spellStart"/>
      <w:r w:rsidRPr="006852DD">
        <w:rPr>
          <w:rFonts w:ascii="Lucida Console" w:hAnsi="Lucida Console"/>
          <w:sz w:val="20"/>
          <w:szCs w:val="20"/>
        </w:rPr>
        <w:t>api</w:t>
      </w:r>
      <w:proofErr w:type="spellEnd"/>
      <w:r w:rsidRPr="006852DD">
        <w:rPr>
          <w:rFonts w:ascii="Lucida Console" w:hAnsi="Lucida Console"/>
          <w:sz w:val="20"/>
          <w:szCs w:val="20"/>
        </w:rPr>
        <w:t>/</w:t>
      </w:r>
      <w:proofErr w:type="spellStart"/>
      <w:r w:rsidRPr="006852DD">
        <w:rPr>
          <w:rFonts w:ascii="Lucida Console" w:hAnsi="Lucida Console"/>
          <w:sz w:val="20"/>
          <w:szCs w:val="20"/>
        </w:rPr>
        <w:t>get_messages</w:t>
      </w:r>
      <w:proofErr w:type="spellEnd"/>
      <w:r w:rsidRPr="006852DD">
        <w:rPr>
          <w:rFonts w:ascii="Lucida Console" w:hAnsi="Lucida Console"/>
          <w:sz w:val="20"/>
          <w:szCs w:val="20"/>
        </w:rPr>
        <w:t xml:space="preserve"> HTTP/1.1" 404 Not Found</w:t>
      </w:r>
    </w:p>
    <w:p w14:paraId="0035CFDE" w14:textId="77777777" w:rsidR="006852DD" w:rsidRDefault="006852DD" w:rsidP="006852DD"/>
    <w:p w14:paraId="1A4875A0" w14:textId="56F08A07" w:rsidR="006852DD" w:rsidRDefault="006852DD" w:rsidP="006852DD">
      <w:r>
        <w:t>Part 2.</w:t>
      </w:r>
      <w:r>
        <w:t>3</w:t>
      </w:r>
      <w:r>
        <w:t xml:space="preserve"> </w:t>
      </w:r>
    </w:p>
    <w:p w14:paraId="3E9F90C2" w14:textId="77777777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INFO:     Waiting for application startup.</w:t>
      </w:r>
    </w:p>
    <w:p w14:paraId="0A81343A" w14:textId="77777777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INFO:     Application startup complete.</w:t>
      </w:r>
    </w:p>
    <w:p w14:paraId="19BD4F11" w14:textId="77777777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 xml:space="preserve">INFO:     attempt to get message with </w:t>
      </w:r>
      <w:proofErr w:type="spellStart"/>
      <w:r w:rsidRPr="006852DD">
        <w:rPr>
          <w:rFonts w:ascii="Lucida Console" w:hAnsi="Lucida Console"/>
          <w:sz w:val="20"/>
          <w:szCs w:val="20"/>
        </w:rPr>
        <w:t>message_id</w:t>
      </w:r>
      <w:proofErr w:type="spellEnd"/>
      <w:r w:rsidRPr="006852DD">
        <w:rPr>
          <w:rFonts w:ascii="Lucida Console" w:hAnsi="Lucida Console"/>
          <w:sz w:val="20"/>
          <w:szCs w:val="20"/>
        </w:rPr>
        <w:t xml:space="preserve"> 6</w:t>
      </w:r>
    </w:p>
    <w:p w14:paraId="0E8F0949" w14:textId="77777777" w:rsidR="006852DD" w:rsidRP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ERROR:    message 6 not found</w:t>
      </w:r>
    </w:p>
    <w:p w14:paraId="2373531E" w14:textId="2063DB49" w:rsidR="006852DD" w:rsidRDefault="006852DD" w:rsidP="006852DD">
      <w:pPr>
        <w:rPr>
          <w:rFonts w:ascii="Lucida Console" w:hAnsi="Lucida Console"/>
          <w:sz w:val="20"/>
          <w:szCs w:val="20"/>
        </w:rPr>
      </w:pPr>
      <w:r w:rsidRPr="006852DD">
        <w:rPr>
          <w:rFonts w:ascii="Lucida Console" w:hAnsi="Lucida Console"/>
          <w:sz w:val="20"/>
          <w:szCs w:val="20"/>
        </w:rPr>
        <w:t>INFO:     127.0.0.1:50504 - "GET /</w:t>
      </w:r>
      <w:proofErr w:type="spellStart"/>
      <w:r w:rsidRPr="006852DD">
        <w:rPr>
          <w:rFonts w:ascii="Lucida Console" w:hAnsi="Lucida Console"/>
          <w:sz w:val="20"/>
          <w:szCs w:val="20"/>
        </w:rPr>
        <w:t>api</w:t>
      </w:r>
      <w:proofErr w:type="spellEnd"/>
      <w:r w:rsidRPr="006852DD">
        <w:rPr>
          <w:rFonts w:ascii="Lucida Console" w:hAnsi="Lucida Console"/>
          <w:sz w:val="20"/>
          <w:szCs w:val="20"/>
        </w:rPr>
        <w:t>/get/6 HTTP/1.1" 404 Not Found</w:t>
      </w:r>
    </w:p>
    <w:p w14:paraId="1FE9C457" w14:textId="77777777" w:rsidR="0010493E" w:rsidRDefault="0010493E" w:rsidP="006852DD">
      <w:pPr>
        <w:rPr>
          <w:rFonts w:ascii="Lucida Console" w:hAnsi="Lucida Console"/>
          <w:sz w:val="20"/>
          <w:szCs w:val="20"/>
        </w:rPr>
      </w:pPr>
    </w:p>
    <w:p w14:paraId="640A88D7" w14:textId="7AB3D1AE" w:rsidR="0010493E" w:rsidRDefault="0010493E" w:rsidP="0010493E">
      <w:r>
        <w:t>Part 2.</w:t>
      </w:r>
      <w:r>
        <w:t>4</w:t>
      </w:r>
      <w:r>
        <w:t xml:space="preserve"> </w:t>
      </w:r>
    </w:p>
    <w:p w14:paraId="2ABB6A7E" w14:textId="6D7A8D4F" w:rsidR="0010493E" w:rsidRDefault="0010493E" w:rsidP="0010493E">
      <w:pPr>
        <w:rPr>
          <w:rFonts w:ascii="Lucida Console" w:hAnsi="Lucida Console"/>
          <w:sz w:val="20"/>
          <w:szCs w:val="20"/>
        </w:rPr>
      </w:pPr>
      <w:r w:rsidRPr="0010493E">
        <w:rPr>
          <w:rFonts w:ascii="Lucida Console" w:hAnsi="Lucida Console"/>
          <w:sz w:val="20"/>
          <w:szCs w:val="20"/>
        </w:rPr>
        <w:t>INFO:     127.0.0.1:50674 - "PATCH /</w:t>
      </w:r>
      <w:proofErr w:type="spellStart"/>
      <w:r w:rsidRPr="0010493E">
        <w:rPr>
          <w:rFonts w:ascii="Lucida Console" w:hAnsi="Lucida Console"/>
          <w:sz w:val="20"/>
          <w:szCs w:val="20"/>
        </w:rPr>
        <w:t>api</w:t>
      </w:r>
      <w:proofErr w:type="spellEnd"/>
      <w:r w:rsidRPr="0010493E">
        <w:rPr>
          <w:rFonts w:ascii="Lucida Console" w:hAnsi="Lucida Console"/>
          <w:sz w:val="20"/>
          <w:szCs w:val="20"/>
        </w:rPr>
        <w:t>/update/5 HTTP/1.1" 404 Not Found</w:t>
      </w:r>
    </w:p>
    <w:p w14:paraId="05ED0665" w14:textId="77777777" w:rsidR="00C07902" w:rsidRPr="00C07902" w:rsidRDefault="00C07902" w:rsidP="00C07902">
      <w:pPr>
        <w:rPr>
          <w:rFonts w:ascii="Lucida Console" w:hAnsi="Lucida Console"/>
          <w:sz w:val="20"/>
          <w:szCs w:val="20"/>
        </w:rPr>
      </w:pPr>
      <w:r w:rsidRPr="00C07902">
        <w:rPr>
          <w:rFonts w:ascii="Lucida Console" w:hAnsi="Lucida Console"/>
          <w:sz w:val="20"/>
          <w:szCs w:val="20"/>
        </w:rPr>
        <w:t xml:space="preserve">INFO:     old message id=2 </w:t>
      </w:r>
      <w:proofErr w:type="spellStart"/>
      <w:r w:rsidRPr="00C07902">
        <w:rPr>
          <w:rFonts w:ascii="Lucida Console" w:hAnsi="Lucida Console"/>
          <w:sz w:val="20"/>
          <w:szCs w:val="20"/>
        </w:rPr>
        <w:t>to_address</w:t>
      </w:r>
      <w:proofErr w:type="spellEnd"/>
      <w:r w:rsidRPr="00C07902">
        <w:rPr>
          <w:rFonts w:ascii="Lucida Console" w:hAnsi="Lucida Console"/>
          <w:sz w:val="20"/>
          <w:szCs w:val="20"/>
        </w:rPr>
        <w:t xml:space="preserve">='Ahmed@unitec.ac.nz' </w:t>
      </w:r>
      <w:proofErr w:type="spellStart"/>
      <w:r w:rsidRPr="00C07902">
        <w:rPr>
          <w:rFonts w:ascii="Lucida Console" w:hAnsi="Lucida Console"/>
          <w:sz w:val="20"/>
          <w:szCs w:val="20"/>
        </w:rPr>
        <w:t>from_address</w:t>
      </w:r>
      <w:proofErr w:type="spellEnd"/>
      <w:r w:rsidRPr="00C07902">
        <w:rPr>
          <w:rFonts w:ascii="Lucida Console" w:hAnsi="Lucida Console"/>
          <w:sz w:val="20"/>
          <w:szCs w:val="20"/>
        </w:rPr>
        <w:t xml:space="preserve">='Fran@unitec.ac.nz' </w:t>
      </w:r>
      <w:proofErr w:type="spellStart"/>
      <w:r w:rsidRPr="00C07902">
        <w:rPr>
          <w:rFonts w:ascii="Lucida Console" w:hAnsi="Lucida Console"/>
          <w:sz w:val="20"/>
          <w:szCs w:val="20"/>
        </w:rPr>
        <w:t>copy_to</w:t>
      </w:r>
      <w:proofErr w:type="spellEnd"/>
      <w:r w:rsidRPr="00C07902">
        <w:rPr>
          <w:rFonts w:ascii="Lucida Console" w:hAnsi="Lucida Console"/>
          <w:sz w:val="20"/>
          <w:szCs w:val="20"/>
        </w:rPr>
        <w:t>='' subject='This is the subject of the message' text='This is the text of the message' attachment='file://thisherefile.txt'</w:t>
      </w:r>
    </w:p>
    <w:p w14:paraId="711B0750" w14:textId="77777777" w:rsidR="00C07902" w:rsidRPr="00C07902" w:rsidRDefault="00C07902" w:rsidP="00C07902">
      <w:pPr>
        <w:rPr>
          <w:rFonts w:ascii="Lucida Console" w:hAnsi="Lucida Console"/>
          <w:sz w:val="20"/>
          <w:szCs w:val="20"/>
        </w:rPr>
      </w:pPr>
      <w:r w:rsidRPr="00C07902">
        <w:rPr>
          <w:rFonts w:ascii="Lucida Console" w:hAnsi="Lucida Console"/>
          <w:sz w:val="20"/>
          <w:szCs w:val="20"/>
        </w:rPr>
        <w:t xml:space="preserve">INFO:     new message id=2 </w:t>
      </w:r>
      <w:proofErr w:type="spellStart"/>
      <w:r w:rsidRPr="00C07902">
        <w:rPr>
          <w:rFonts w:ascii="Lucida Console" w:hAnsi="Lucida Console"/>
          <w:sz w:val="20"/>
          <w:szCs w:val="20"/>
        </w:rPr>
        <w:t>to_address</w:t>
      </w:r>
      <w:proofErr w:type="spellEnd"/>
      <w:r w:rsidRPr="00C07902">
        <w:rPr>
          <w:rFonts w:ascii="Lucida Console" w:hAnsi="Lucida Console"/>
          <w:sz w:val="20"/>
          <w:szCs w:val="20"/>
        </w:rPr>
        <w:t xml:space="preserve">='dca@gmail.com' </w:t>
      </w:r>
      <w:proofErr w:type="spellStart"/>
      <w:r w:rsidRPr="00C07902">
        <w:rPr>
          <w:rFonts w:ascii="Lucida Console" w:hAnsi="Lucida Console"/>
          <w:sz w:val="20"/>
          <w:szCs w:val="20"/>
        </w:rPr>
        <w:t>from_address</w:t>
      </w:r>
      <w:proofErr w:type="spellEnd"/>
      <w:r w:rsidRPr="00C07902">
        <w:rPr>
          <w:rFonts w:ascii="Lucida Console" w:hAnsi="Lucida Console"/>
          <w:sz w:val="20"/>
          <w:szCs w:val="20"/>
        </w:rPr>
        <w:t xml:space="preserve">='Fran@unitec.ac.nz' </w:t>
      </w:r>
      <w:proofErr w:type="spellStart"/>
      <w:r w:rsidRPr="00C07902">
        <w:rPr>
          <w:rFonts w:ascii="Lucida Console" w:hAnsi="Lucida Console"/>
          <w:sz w:val="20"/>
          <w:szCs w:val="20"/>
        </w:rPr>
        <w:t>copy_to</w:t>
      </w:r>
      <w:proofErr w:type="spellEnd"/>
      <w:r w:rsidRPr="00C07902">
        <w:rPr>
          <w:rFonts w:ascii="Lucida Console" w:hAnsi="Lucida Console"/>
          <w:sz w:val="20"/>
          <w:szCs w:val="20"/>
        </w:rPr>
        <w:t xml:space="preserve">='' subject='This is the subject of the message' text='This is the text of the message' attachment='new attachment and new </w:t>
      </w:r>
      <w:proofErr w:type="spellStart"/>
      <w:r w:rsidRPr="00C07902">
        <w:rPr>
          <w:rFonts w:ascii="Lucida Console" w:hAnsi="Lucida Console"/>
          <w:sz w:val="20"/>
          <w:szCs w:val="20"/>
        </w:rPr>
        <w:t>to_address</w:t>
      </w:r>
      <w:proofErr w:type="spellEnd"/>
      <w:r w:rsidRPr="00C07902">
        <w:rPr>
          <w:rFonts w:ascii="Lucida Console" w:hAnsi="Lucida Console"/>
          <w:sz w:val="20"/>
          <w:szCs w:val="20"/>
        </w:rPr>
        <w:t>'</w:t>
      </w:r>
    </w:p>
    <w:p w14:paraId="4F92EB77" w14:textId="34F471DD" w:rsidR="00C07902" w:rsidRDefault="00C07902" w:rsidP="00C07902">
      <w:pPr>
        <w:rPr>
          <w:rFonts w:ascii="Lucida Console" w:hAnsi="Lucida Console"/>
          <w:sz w:val="20"/>
          <w:szCs w:val="20"/>
        </w:rPr>
      </w:pPr>
      <w:r w:rsidRPr="00C07902">
        <w:rPr>
          <w:rFonts w:ascii="Lucida Console" w:hAnsi="Lucida Console"/>
          <w:sz w:val="20"/>
          <w:szCs w:val="20"/>
        </w:rPr>
        <w:t>INFO:     127.0.0.1:50689 - "PATCH /</w:t>
      </w:r>
      <w:proofErr w:type="spellStart"/>
      <w:r w:rsidRPr="00C07902">
        <w:rPr>
          <w:rFonts w:ascii="Lucida Console" w:hAnsi="Lucida Console"/>
          <w:sz w:val="20"/>
          <w:szCs w:val="20"/>
        </w:rPr>
        <w:t>api</w:t>
      </w:r>
      <w:proofErr w:type="spellEnd"/>
      <w:r w:rsidRPr="00C07902">
        <w:rPr>
          <w:rFonts w:ascii="Lucida Console" w:hAnsi="Lucida Console"/>
          <w:sz w:val="20"/>
          <w:szCs w:val="20"/>
        </w:rPr>
        <w:t>/update/2 HTTP/1.1" 200 OK</w:t>
      </w:r>
    </w:p>
    <w:p w14:paraId="02BD5EFB" w14:textId="77777777" w:rsidR="006F4A97" w:rsidRDefault="006F4A97" w:rsidP="00C07902">
      <w:pPr>
        <w:rPr>
          <w:rFonts w:ascii="Lucida Console" w:hAnsi="Lucida Console"/>
          <w:sz w:val="20"/>
          <w:szCs w:val="20"/>
        </w:rPr>
      </w:pPr>
    </w:p>
    <w:p w14:paraId="0AA16BBD" w14:textId="77777777" w:rsidR="006F4A97" w:rsidRDefault="006F4A97" w:rsidP="00C07902">
      <w:pPr>
        <w:rPr>
          <w:rFonts w:ascii="Lucida Console" w:hAnsi="Lucida Console"/>
          <w:sz w:val="20"/>
          <w:szCs w:val="20"/>
        </w:rPr>
      </w:pPr>
    </w:p>
    <w:p w14:paraId="20A44F00" w14:textId="35ADF970" w:rsidR="006F4A97" w:rsidRDefault="006F4A97" w:rsidP="006F4A97">
      <w:r>
        <w:t>Part 2.</w:t>
      </w:r>
      <w:r>
        <w:t>5</w:t>
      </w:r>
      <w:r>
        <w:t xml:space="preserve"> </w:t>
      </w:r>
    </w:p>
    <w:p w14:paraId="29E02279" w14:textId="77777777" w:rsidR="006F4A97" w:rsidRPr="006F4A97" w:rsidRDefault="006F4A97" w:rsidP="006F4A97">
      <w:pPr>
        <w:rPr>
          <w:rFonts w:ascii="Lucida Console" w:hAnsi="Lucida Console"/>
          <w:sz w:val="20"/>
          <w:szCs w:val="20"/>
        </w:rPr>
      </w:pPr>
      <w:r w:rsidRPr="006F4A97">
        <w:rPr>
          <w:rFonts w:ascii="Lucida Console" w:hAnsi="Lucida Console"/>
          <w:sz w:val="20"/>
          <w:szCs w:val="20"/>
        </w:rPr>
        <w:t>ERROR:    attempt to delete message 5  - not found</w:t>
      </w:r>
    </w:p>
    <w:p w14:paraId="32A996FB" w14:textId="16974085" w:rsidR="006F4A97" w:rsidRDefault="006F4A97" w:rsidP="006F4A97">
      <w:pPr>
        <w:rPr>
          <w:rFonts w:ascii="Lucida Console" w:hAnsi="Lucida Console"/>
          <w:sz w:val="20"/>
          <w:szCs w:val="20"/>
        </w:rPr>
      </w:pPr>
      <w:r w:rsidRPr="006F4A97">
        <w:rPr>
          <w:rFonts w:ascii="Lucida Console" w:hAnsi="Lucida Console"/>
          <w:sz w:val="20"/>
          <w:szCs w:val="20"/>
        </w:rPr>
        <w:t>INFO:     127.0.0.1:50696 - "DELETE /</w:t>
      </w:r>
      <w:proofErr w:type="spellStart"/>
      <w:r w:rsidRPr="006F4A97">
        <w:rPr>
          <w:rFonts w:ascii="Lucida Console" w:hAnsi="Lucida Console"/>
          <w:sz w:val="20"/>
          <w:szCs w:val="20"/>
        </w:rPr>
        <w:t>api</w:t>
      </w:r>
      <w:proofErr w:type="spellEnd"/>
      <w:r w:rsidRPr="006F4A97">
        <w:rPr>
          <w:rFonts w:ascii="Lucida Console" w:hAnsi="Lucida Console"/>
          <w:sz w:val="20"/>
          <w:szCs w:val="20"/>
        </w:rPr>
        <w:t>/delete/5 HTTP/1.1" 404 Not Found</w:t>
      </w:r>
    </w:p>
    <w:p w14:paraId="7761B655" w14:textId="6E3FE9CA" w:rsidR="00E10F4F" w:rsidRPr="00E10F4F" w:rsidRDefault="00E10F4F" w:rsidP="00E10F4F">
      <w:pPr>
        <w:rPr>
          <w:rFonts w:ascii="Lucida Console" w:hAnsi="Lucida Console"/>
          <w:sz w:val="20"/>
          <w:szCs w:val="20"/>
        </w:rPr>
      </w:pPr>
      <w:r w:rsidRPr="00E10F4F">
        <w:rPr>
          <w:rFonts w:ascii="Lucida Console" w:hAnsi="Lucida Console"/>
          <w:sz w:val="20"/>
          <w:szCs w:val="20"/>
        </w:rPr>
        <w:t xml:space="preserve">INFO:     successful attempt to delete message id=1 </w:t>
      </w:r>
      <w:proofErr w:type="spellStart"/>
      <w:r w:rsidRPr="00E10F4F">
        <w:rPr>
          <w:rFonts w:ascii="Lucida Console" w:hAnsi="Lucida Console"/>
          <w:sz w:val="20"/>
          <w:szCs w:val="20"/>
        </w:rPr>
        <w:t>to_address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='Ahmed@unitec.ac.nz' </w:t>
      </w:r>
      <w:proofErr w:type="spellStart"/>
      <w:r w:rsidRPr="00E10F4F">
        <w:rPr>
          <w:rFonts w:ascii="Lucida Console" w:hAnsi="Lucida Console"/>
          <w:sz w:val="20"/>
          <w:szCs w:val="20"/>
        </w:rPr>
        <w:t>from_address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='jam@gmail.com' </w:t>
      </w:r>
      <w:proofErr w:type="spellStart"/>
      <w:r w:rsidRPr="00E10F4F">
        <w:rPr>
          <w:rFonts w:ascii="Lucida Console" w:hAnsi="Lucida Console"/>
          <w:sz w:val="20"/>
          <w:szCs w:val="20"/>
        </w:rPr>
        <w:t>copy_to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='' subject='Lorem ipsum' text='Lorem ipsum </w:t>
      </w:r>
      <w:proofErr w:type="spellStart"/>
      <w:r w:rsidRPr="00E10F4F">
        <w:rPr>
          <w:rFonts w:ascii="Lucida Console" w:hAnsi="Lucida Console"/>
          <w:sz w:val="20"/>
          <w:szCs w:val="20"/>
        </w:rPr>
        <w:t>dolor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 sit </w:t>
      </w:r>
      <w:proofErr w:type="spellStart"/>
      <w:r w:rsidRPr="00E10F4F">
        <w:rPr>
          <w:rFonts w:ascii="Lucida Console" w:hAnsi="Lucida Console"/>
          <w:sz w:val="20"/>
          <w:szCs w:val="20"/>
        </w:rPr>
        <w:t>amet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, qui minim labore </w:t>
      </w:r>
      <w:proofErr w:type="spellStart"/>
      <w:r w:rsidRPr="00E10F4F">
        <w:rPr>
          <w:rFonts w:ascii="Lucida Console" w:hAnsi="Lucida Console"/>
          <w:sz w:val="20"/>
          <w:szCs w:val="20"/>
        </w:rPr>
        <w:t>adipisicing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 minim </w:t>
      </w:r>
      <w:proofErr w:type="spellStart"/>
      <w:r w:rsidRPr="00E10F4F">
        <w:rPr>
          <w:rFonts w:ascii="Lucida Console" w:hAnsi="Lucida Console"/>
          <w:sz w:val="20"/>
          <w:szCs w:val="20"/>
        </w:rPr>
        <w:t>sint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E10F4F">
        <w:rPr>
          <w:rFonts w:ascii="Lucida Console" w:hAnsi="Lucida Console"/>
          <w:sz w:val="20"/>
          <w:szCs w:val="20"/>
        </w:rPr>
        <w:t>cillum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E10F4F">
        <w:rPr>
          <w:rFonts w:ascii="Lucida Console" w:hAnsi="Lucida Console"/>
          <w:sz w:val="20"/>
          <w:szCs w:val="20"/>
        </w:rPr>
        <w:t>sint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E10F4F">
        <w:rPr>
          <w:rFonts w:ascii="Lucida Console" w:hAnsi="Lucida Console"/>
          <w:sz w:val="20"/>
          <w:szCs w:val="20"/>
        </w:rPr>
        <w:t>consectetur</w:t>
      </w:r>
      <w:proofErr w:type="spellEnd"/>
      <w:r w:rsidRPr="00E10F4F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E10F4F">
        <w:rPr>
          <w:rFonts w:ascii="Lucida Console" w:hAnsi="Lucida Console"/>
          <w:sz w:val="20"/>
          <w:szCs w:val="20"/>
        </w:rPr>
        <w:t>cupidatat</w:t>
      </w:r>
      <w:proofErr w:type="spellEnd"/>
      <w:r w:rsidRPr="00E10F4F">
        <w:rPr>
          <w:rFonts w:ascii="Lucida Console" w:hAnsi="Lucida Console"/>
          <w:sz w:val="20"/>
          <w:szCs w:val="20"/>
        </w:rPr>
        <w:t>.' attachment=''</w:t>
      </w:r>
    </w:p>
    <w:p w14:paraId="3AA64E5F" w14:textId="7A9CD90E" w:rsidR="00E10F4F" w:rsidRPr="0010493E" w:rsidRDefault="00E10F4F" w:rsidP="00E10F4F">
      <w:pPr>
        <w:rPr>
          <w:rFonts w:ascii="Lucida Console" w:hAnsi="Lucida Console"/>
          <w:sz w:val="20"/>
          <w:szCs w:val="20"/>
        </w:rPr>
      </w:pPr>
      <w:r w:rsidRPr="00E10F4F">
        <w:rPr>
          <w:rFonts w:ascii="Lucida Console" w:hAnsi="Lucida Console"/>
          <w:sz w:val="20"/>
          <w:szCs w:val="20"/>
        </w:rPr>
        <w:t>INFO:     127.0.0.1:50700 - "DELETE /</w:t>
      </w:r>
      <w:proofErr w:type="spellStart"/>
      <w:r w:rsidRPr="00E10F4F">
        <w:rPr>
          <w:rFonts w:ascii="Lucida Console" w:hAnsi="Lucida Console"/>
          <w:sz w:val="20"/>
          <w:szCs w:val="20"/>
        </w:rPr>
        <w:t>api</w:t>
      </w:r>
      <w:proofErr w:type="spellEnd"/>
      <w:r w:rsidRPr="00E10F4F">
        <w:rPr>
          <w:rFonts w:ascii="Lucida Console" w:hAnsi="Lucida Console"/>
          <w:sz w:val="20"/>
          <w:szCs w:val="20"/>
        </w:rPr>
        <w:t>/delete/1 HTTP/1.1" 204 No Content</w:t>
      </w:r>
    </w:p>
    <w:sectPr w:rsidR="00E10F4F" w:rsidRPr="001049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510C" w14:textId="77777777" w:rsidR="00877022" w:rsidRDefault="00877022" w:rsidP="00E10F4F">
      <w:r>
        <w:separator/>
      </w:r>
    </w:p>
  </w:endnote>
  <w:endnote w:type="continuationSeparator" w:id="0">
    <w:p w14:paraId="07FC9512" w14:textId="77777777" w:rsidR="00877022" w:rsidRDefault="00877022" w:rsidP="00E1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825F" w14:textId="77777777" w:rsidR="00877022" w:rsidRDefault="00877022" w:rsidP="00E10F4F">
      <w:r>
        <w:separator/>
      </w:r>
    </w:p>
  </w:footnote>
  <w:footnote w:type="continuationSeparator" w:id="0">
    <w:p w14:paraId="4CD737DC" w14:textId="77777777" w:rsidR="00877022" w:rsidRDefault="00877022" w:rsidP="00E10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BAE8" w14:textId="36A7F272" w:rsidR="00E10F4F" w:rsidRPr="00E10F4F" w:rsidRDefault="00E10F4F" w:rsidP="00E10F4F">
    <w:pPr>
      <w:pStyle w:val="Header"/>
      <w:jc w:val="center"/>
      <w:rPr>
        <w:lang w:val="en-US"/>
      </w:rPr>
    </w:pPr>
    <w:proofErr w:type="spellStart"/>
    <w:r>
      <w:rPr>
        <w:lang w:val="en-US"/>
      </w:rPr>
      <w:t>uvicorn</w:t>
    </w:r>
    <w:proofErr w:type="spellEnd"/>
    <w:r>
      <w:rPr>
        <w:lang w:val="en-US"/>
      </w:rPr>
      <w:t xml:space="preserve"> output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DD"/>
    <w:rsid w:val="00017712"/>
    <w:rsid w:val="0003191B"/>
    <w:rsid w:val="000419D3"/>
    <w:rsid w:val="00044AF4"/>
    <w:rsid w:val="00045843"/>
    <w:rsid w:val="0005028C"/>
    <w:rsid w:val="00054C0E"/>
    <w:rsid w:val="00062713"/>
    <w:rsid w:val="00065C61"/>
    <w:rsid w:val="00074DBD"/>
    <w:rsid w:val="00077739"/>
    <w:rsid w:val="00077859"/>
    <w:rsid w:val="00095F09"/>
    <w:rsid w:val="000A142D"/>
    <w:rsid w:val="000A2774"/>
    <w:rsid w:val="000A78F9"/>
    <w:rsid w:val="000B0A1D"/>
    <w:rsid w:val="000C655D"/>
    <w:rsid w:val="000D247C"/>
    <w:rsid w:val="000E3457"/>
    <w:rsid w:val="000F5301"/>
    <w:rsid w:val="00100052"/>
    <w:rsid w:val="0010493E"/>
    <w:rsid w:val="00107E4D"/>
    <w:rsid w:val="00112CEC"/>
    <w:rsid w:val="00121ED2"/>
    <w:rsid w:val="00125EA2"/>
    <w:rsid w:val="00131BB5"/>
    <w:rsid w:val="00137609"/>
    <w:rsid w:val="001408ED"/>
    <w:rsid w:val="00153FB2"/>
    <w:rsid w:val="00154EF5"/>
    <w:rsid w:val="00162D96"/>
    <w:rsid w:val="001650A7"/>
    <w:rsid w:val="00165A57"/>
    <w:rsid w:val="00182867"/>
    <w:rsid w:val="00183F56"/>
    <w:rsid w:val="001A1853"/>
    <w:rsid w:val="001A7C91"/>
    <w:rsid w:val="001C3383"/>
    <w:rsid w:val="001D0F44"/>
    <w:rsid w:val="001D3EA5"/>
    <w:rsid w:val="001D53A7"/>
    <w:rsid w:val="001F1470"/>
    <w:rsid w:val="001F4167"/>
    <w:rsid w:val="002049E4"/>
    <w:rsid w:val="002100BA"/>
    <w:rsid w:val="002131F6"/>
    <w:rsid w:val="00226EF8"/>
    <w:rsid w:val="002302A9"/>
    <w:rsid w:val="00230946"/>
    <w:rsid w:val="00232341"/>
    <w:rsid w:val="00261BD6"/>
    <w:rsid w:val="002730FE"/>
    <w:rsid w:val="00273161"/>
    <w:rsid w:val="00273BFC"/>
    <w:rsid w:val="00281E10"/>
    <w:rsid w:val="00286000"/>
    <w:rsid w:val="0029753D"/>
    <w:rsid w:val="002C2B02"/>
    <w:rsid w:val="002C521D"/>
    <w:rsid w:val="002F3282"/>
    <w:rsid w:val="00323124"/>
    <w:rsid w:val="00324322"/>
    <w:rsid w:val="00324C63"/>
    <w:rsid w:val="0035094B"/>
    <w:rsid w:val="003573F7"/>
    <w:rsid w:val="003769CC"/>
    <w:rsid w:val="003805C0"/>
    <w:rsid w:val="00383EF2"/>
    <w:rsid w:val="00385888"/>
    <w:rsid w:val="00385F41"/>
    <w:rsid w:val="00392FA9"/>
    <w:rsid w:val="003B1E96"/>
    <w:rsid w:val="003B3FEF"/>
    <w:rsid w:val="003B45E2"/>
    <w:rsid w:val="003B485E"/>
    <w:rsid w:val="003B673E"/>
    <w:rsid w:val="003C5E1A"/>
    <w:rsid w:val="003D529A"/>
    <w:rsid w:val="003E4351"/>
    <w:rsid w:val="00412DE3"/>
    <w:rsid w:val="004202AF"/>
    <w:rsid w:val="00425093"/>
    <w:rsid w:val="00427B34"/>
    <w:rsid w:val="00442D53"/>
    <w:rsid w:val="00444821"/>
    <w:rsid w:val="004450BB"/>
    <w:rsid w:val="00452308"/>
    <w:rsid w:val="004530DF"/>
    <w:rsid w:val="0045335B"/>
    <w:rsid w:val="004607E7"/>
    <w:rsid w:val="00466FEC"/>
    <w:rsid w:val="00480109"/>
    <w:rsid w:val="00484B5C"/>
    <w:rsid w:val="004A6599"/>
    <w:rsid w:val="004C6FFA"/>
    <w:rsid w:val="004D139A"/>
    <w:rsid w:val="004D1B41"/>
    <w:rsid w:val="004D3179"/>
    <w:rsid w:val="004E0E5D"/>
    <w:rsid w:val="004F34C3"/>
    <w:rsid w:val="00507E26"/>
    <w:rsid w:val="0051199A"/>
    <w:rsid w:val="00511DD6"/>
    <w:rsid w:val="00530245"/>
    <w:rsid w:val="00530ADD"/>
    <w:rsid w:val="00531D82"/>
    <w:rsid w:val="00532232"/>
    <w:rsid w:val="005600D3"/>
    <w:rsid w:val="0056797E"/>
    <w:rsid w:val="00582868"/>
    <w:rsid w:val="00595581"/>
    <w:rsid w:val="005A0B08"/>
    <w:rsid w:val="005A1E2D"/>
    <w:rsid w:val="005B192B"/>
    <w:rsid w:val="005B32DD"/>
    <w:rsid w:val="005B5351"/>
    <w:rsid w:val="005B71AD"/>
    <w:rsid w:val="005C2DAF"/>
    <w:rsid w:val="005C7F76"/>
    <w:rsid w:val="005F2CA4"/>
    <w:rsid w:val="005F463D"/>
    <w:rsid w:val="00603FCC"/>
    <w:rsid w:val="0060616A"/>
    <w:rsid w:val="00610010"/>
    <w:rsid w:val="00614416"/>
    <w:rsid w:val="006174E5"/>
    <w:rsid w:val="00621242"/>
    <w:rsid w:val="00637F3A"/>
    <w:rsid w:val="006523C8"/>
    <w:rsid w:val="00654D0C"/>
    <w:rsid w:val="006573BC"/>
    <w:rsid w:val="006631C2"/>
    <w:rsid w:val="006654AB"/>
    <w:rsid w:val="006852DD"/>
    <w:rsid w:val="0069271F"/>
    <w:rsid w:val="00692AF4"/>
    <w:rsid w:val="006A0DE5"/>
    <w:rsid w:val="006A5923"/>
    <w:rsid w:val="006B0B19"/>
    <w:rsid w:val="006D5EEC"/>
    <w:rsid w:val="006E3EC8"/>
    <w:rsid w:val="006E71F6"/>
    <w:rsid w:val="006F2942"/>
    <w:rsid w:val="006F4A97"/>
    <w:rsid w:val="006F5510"/>
    <w:rsid w:val="007023B4"/>
    <w:rsid w:val="00705609"/>
    <w:rsid w:val="00706E7C"/>
    <w:rsid w:val="0071126F"/>
    <w:rsid w:val="00713628"/>
    <w:rsid w:val="00714B64"/>
    <w:rsid w:val="0071654B"/>
    <w:rsid w:val="00722CD5"/>
    <w:rsid w:val="00733763"/>
    <w:rsid w:val="007352AF"/>
    <w:rsid w:val="00752B48"/>
    <w:rsid w:val="007575EF"/>
    <w:rsid w:val="00764B1B"/>
    <w:rsid w:val="00774AAC"/>
    <w:rsid w:val="00776F8C"/>
    <w:rsid w:val="00784294"/>
    <w:rsid w:val="007B2C87"/>
    <w:rsid w:val="007D1DFC"/>
    <w:rsid w:val="00810A3E"/>
    <w:rsid w:val="00820A79"/>
    <w:rsid w:val="00823B50"/>
    <w:rsid w:val="00827586"/>
    <w:rsid w:val="0083534A"/>
    <w:rsid w:val="00844177"/>
    <w:rsid w:val="00847ACE"/>
    <w:rsid w:val="00877022"/>
    <w:rsid w:val="008852C7"/>
    <w:rsid w:val="00891B95"/>
    <w:rsid w:val="008A0EB0"/>
    <w:rsid w:val="008B0E3C"/>
    <w:rsid w:val="008C39CC"/>
    <w:rsid w:val="008D68AA"/>
    <w:rsid w:val="008F5F60"/>
    <w:rsid w:val="009311D9"/>
    <w:rsid w:val="00933E8D"/>
    <w:rsid w:val="0094753F"/>
    <w:rsid w:val="00953F95"/>
    <w:rsid w:val="00955AEE"/>
    <w:rsid w:val="00956E71"/>
    <w:rsid w:val="00981415"/>
    <w:rsid w:val="0099062D"/>
    <w:rsid w:val="009951E6"/>
    <w:rsid w:val="00996B0B"/>
    <w:rsid w:val="0099722D"/>
    <w:rsid w:val="00997315"/>
    <w:rsid w:val="009A5684"/>
    <w:rsid w:val="009B165D"/>
    <w:rsid w:val="009C0D68"/>
    <w:rsid w:val="009C7DBA"/>
    <w:rsid w:val="009D694E"/>
    <w:rsid w:val="009E0CF2"/>
    <w:rsid w:val="009E1F3E"/>
    <w:rsid w:val="009E554A"/>
    <w:rsid w:val="009F152D"/>
    <w:rsid w:val="00A10D24"/>
    <w:rsid w:val="00A23986"/>
    <w:rsid w:val="00A2747D"/>
    <w:rsid w:val="00A33E49"/>
    <w:rsid w:val="00A40870"/>
    <w:rsid w:val="00A43664"/>
    <w:rsid w:val="00A50855"/>
    <w:rsid w:val="00A52F6C"/>
    <w:rsid w:val="00A63651"/>
    <w:rsid w:val="00A64745"/>
    <w:rsid w:val="00A66BC1"/>
    <w:rsid w:val="00A774EF"/>
    <w:rsid w:val="00A91479"/>
    <w:rsid w:val="00AB6807"/>
    <w:rsid w:val="00AC777A"/>
    <w:rsid w:val="00AF6407"/>
    <w:rsid w:val="00AF64FB"/>
    <w:rsid w:val="00B00D6B"/>
    <w:rsid w:val="00B01451"/>
    <w:rsid w:val="00B069F8"/>
    <w:rsid w:val="00B14524"/>
    <w:rsid w:val="00B15FA5"/>
    <w:rsid w:val="00B20483"/>
    <w:rsid w:val="00B41673"/>
    <w:rsid w:val="00B41DF0"/>
    <w:rsid w:val="00B46C49"/>
    <w:rsid w:val="00B56C88"/>
    <w:rsid w:val="00B57EBF"/>
    <w:rsid w:val="00B64377"/>
    <w:rsid w:val="00B67D36"/>
    <w:rsid w:val="00B70645"/>
    <w:rsid w:val="00B84402"/>
    <w:rsid w:val="00B85E98"/>
    <w:rsid w:val="00B91846"/>
    <w:rsid w:val="00B93AFB"/>
    <w:rsid w:val="00B97CC3"/>
    <w:rsid w:val="00BA7CF3"/>
    <w:rsid w:val="00BB5898"/>
    <w:rsid w:val="00BC2771"/>
    <w:rsid w:val="00BC5BDC"/>
    <w:rsid w:val="00BC7817"/>
    <w:rsid w:val="00BE2BB6"/>
    <w:rsid w:val="00BE4F53"/>
    <w:rsid w:val="00BF146C"/>
    <w:rsid w:val="00C07902"/>
    <w:rsid w:val="00C104F4"/>
    <w:rsid w:val="00C113A2"/>
    <w:rsid w:val="00C17B96"/>
    <w:rsid w:val="00C204D2"/>
    <w:rsid w:val="00C217BA"/>
    <w:rsid w:val="00C32108"/>
    <w:rsid w:val="00C4683D"/>
    <w:rsid w:val="00C5212E"/>
    <w:rsid w:val="00C75FC7"/>
    <w:rsid w:val="00C76CC4"/>
    <w:rsid w:val="00C82E3D"/>
    <w:rsid w:val="00C874FC"/>
    <w:rsid w:val="00C95816"/>
    <w:rsid w:val="00CA15F1"/>
    <w:rsid w:val="00CC7D66"/>
    <w:rsid w:val="00CE3DD8"/>
    <w:rsid w:val="00CF119D"/>
    <w:rsid w:val="00CF137C"/>
    <w:rsid w:val="00CF38D3"/>
    <w:rsid w:val="00D003B8"/>
    <w:rsid w:val="00D04729"/>
    <w:rsid w:val="00D15B17"/>
    <w:rsid w:val="00D170E9"/>
    <w:rsid w:val="00D206B4"/>
    <w:rsid w:val="00D218F5"/>
    <w:rsid w:val="00D24AE0"/>
    <w:rsid w:val="00D304CE"/>
    <w:rsid w:val="00D36D18"/>
    <w:rsid w:val="00D4092F"/>
    <w:rsid w:val="00D5438F"/>
    <w:rsid w:val="00D6207C"/>
    <w:rsid w:val="00D634C0"/>
    <w:rsid w:val="00D65E41"/>
    <w:rsid w:val="00D756C1"/>
    <w:rsid w:val="00D86165"/>
    <w:rsid w:val="00D8746E"/>
    <w:rsid w:val="00D91AEA"/>
    <w:rsid w:val="00D91D30"/>
    <w:rsid w:val="00DA4FAE"/>
    <w:rsid w:val="00DB3B77"/>
    <w:rsid w:val="00DD143B"/>
    <w:rsid w:val="00DD322A"/>
    <w:rsid w:val="00DD4167"/>
    <w:rsid w:val="00DD7F40"/>
    <w:rsid w:val="00DF0F9A"/>
    <w:rsid w:val="00DF0FF7"/>
    <w:rsid w:val="00DF3319"/>
    <w:rsid w:val="00DF5394"/>
    <w:rsid w:val="00DF6F6A"/>
    <w:rsid w:val="00DF7CD1"/>
    <w:rsid w:val="00E01C0C"/>
    <w:rsid w:val="00E10F4F"/>
    <w:rsid w:val="00E16BA2"/>
    <w:rsid w:val="00E20A85"/>
    <w:rsid w:val="00E21DA3"/>
    <w:rsid w:val="00E33923"/>
    <w:rsid w:val="00E53374"/>
    <w:rsid w:val="00E53C3A"/>
    <w:rsid w:val="00E6236D"/>
    <w:rsid w:val="00E667A6"/>
    <w:rsid w:val="00E67FC1"/>
    <w:rsid w:val="00E904E2"/>
    <w:rsid w:val="00E92E86"/>
    <w:rsid w:val="00EA02F7"/>
    <w:rsid w:val="00EA6479"/>
    <w:rsid w:val="00EA64FE"/>
    <w:rsid w:val="00EC26C0"/>
    <w:rsid w:val="00ED2731"/>
    <w:rsid w:val="00ED59F7"/>
    <w:rsid w:val="00ED653B"/>
    <w:rsid w:val="00ED7D60"/>
    <w:rsid w:val="00EF61F0"/>
    <w:rsid w:val="00F107EB"/>
    <w:rsid w:val="00F2248E"/>
    <w:rsid w:val="00F230DB"/>
    <w:rsid w:val="00F2478B"/>
    <w:rsid w:val="00F44F4F"/>
    <w:rsid w:val="00F6160C"/>
    <w:rsid w:val="00F61948"/>
    <w:rsid w:val="00F70280"/>
    <w:rsid w:val="00F7163A"/>
    <w:rsid w:val="00F9295D"/>
    <w:rsid w:val="00FA6620"/>
    <w:rsid w:val="00FB0D1F"/>
    <w:rsid w:val="00FB7265"/>
    <w:rsid w:val="00FC5C35"/>
    <w:rsid w:val="00FD459A"/>
    <w:rsid w:val="00FE3BA7"/>
    <w:rsid w:val="00F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4C1"/>
  <w15:chartTrackingRefBased/>
  <w15:docId w15:val="{45EA18AF-9ACB-1A4E-A202-FCEB89C1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2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2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2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2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2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2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2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2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F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F4F"/>
  </w:style>
  <w:style w:type="paragraph" w:styleId="Footer">
    <w:name w:val="footer"/>
    <w:basedOn w:val="Normal"/>
    <w:link w:val="FooterChar"/>
    <w:uiPriority w:val="99"/>
    <w:unhideWhenUsed/>
    <w:rsid w:val="00E10F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Allen</dc:creator>
  <cp:keywords/>
  <dc:description/>
  <cp:lastModifiedBy>David Allen</cp:lastModifiedBy>
  <cp:revision>2</cp:revision>
  <dcterms:created xsi:type="dcterms:W3CDTF">2024-06-04T08:29:00Z</dcterms:created>
  <dcterms:modified xsi:type="dcterms:W3CDTF">2024-06-04T08:29:00Z</dcterms:modified>
</cp:coreProperties>
</file>